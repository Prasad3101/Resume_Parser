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-62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32B0FBA" w14:textId="77777777" w:rsidTr="00A7324A">
        <w:trPr>
          <w:trHeight w:val="4410"/>
        </w:trPr>
        <w:tc>
          <w:tcPr>
            <w:tcW w:w="3600" w:type="dxa"/>
            <w:vAlign w:val="bottom"/>
          </w:tcPr>
          <w:p w14:paraId="4D940F17" w14:textId="77777777" w:rsidR="001B2ABD" w:rsidRDefault="001B2ABD" w:rsidP="00A7324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184D84" wp14:editId="28DE6280">
                      <wp:extent cx="1877483" cy="1921510"/>
                      <wp:effectExtent l="19050" t="19050" r="46990" b="406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7483" cy="19215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8005" t="-3415" r="-5061" b="-706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802420" id="Oval 2" o:spid="_x0000_s1026" alt="Title: Professional Headshot of Man" style="width:147.8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413CE08" w14:textId="77777777" w:rsidR="001B2ABD" w:rsidRDefault="001B2ABD" w:rsidP="00A7324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6D3D93B" w14:textId="7BF7DFD1" w:rsidR="001B2ABD" w:rsidRDefault="00095733" w:rsidP="00A7324A">
            <w:pPr>
              <w:pStyle w:val="Title"/>
            </w:pPr>
            <w:r>
              <w:t>shantam gupta</w:t>
            </w:r>
          </w:p>
          <w:p w14:paraId="48417B7C" w14:textId="7B31084B" w:rsidR="001B2ABD" w:rsidRDefault="001B2ABD" w:rsidP="00A7324A">
            <w:pPr>
              <w:pStyle w:val="Subtitle"/>
            </w:pPr>
          </w:p>
        </w:tc>
      </w:tr>
      <w:tr w:rsidR="001B2ABD" w14:paraId="417E6706" w14:textId="77777777" w:rsidTr="00A7324A">
        <w:tc>
          <w:tcPr>
            <w:tcW w:w="3600" w:type="dxa"/>
          </w:tcPr>
          <w:p w14:paraId="27029523" w14:textId="77777777" w:rsidR="00A7324A" w:rsidRDefault="00A7324A" w:rsidP="00A7324A">
            <w:pPr>
              <w:pStyle w:val="Heading3"/>
            </w:pPr>
          </w:p>
          <w:p w14:paraId="76071794" w14:textId="7A18DDD1" w:rsidR="001B2ABD" w:rsidRDefault="00CC2454" w:rsidP="00A7324A">
            <w:pPr>
              <w:pStyle w:val="Heading3"/>
            </w:pPr>
            <w:r>
              <w:t xml:space="preserve">career objective </w:t>
            </w:r>
          </w:p>
          <w:p w14:paraId="30AF0948" w14:textId="0CE2EBEA" w:rsidR="00036450" w:rsidRDefault="00CC2454" w:rsidP="00A7324A">
            <w:r>
              <w:t>To be a successful professional in a globally respected company and to achieve the objectives of the company with honesty and fairness and to continuously upgrade my knowledge and skills.</w:t>
            </w:r>
          </w:p>
          <w:p w14:paraId="4603EED7" w14:textId="77777777" w:rsidR="00036450" w:rsidRDefault="00036450" w:rsidP="00A7324A"/>
          <w:sdt>
            <w:sdtPr>
              <w:id w:val="-1954003311"/>
              <w:placeholder>
                <w:docPart w:val="F8D9ACBE68404635A879873DA6D44DAA"/>
              </w:placeholder>
              <w:temporary/>
              <w:showingPlcHdr/>
              <w15:appearance w15:val="hidden"/>
            </w:sdtPr>
            <w:sdtEndPr/>
            <w:sdtContent>
              <w:p w14:paraId="1FEE8639" w14:textId="77777777" w:rsidR="00036450" w:rsidRPr="00CB0055" w:rsidRDefault="00CB0055" w:rsidP="00A7324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CF0B4DF61614D83BF39F5FD4B9E55B5"/>
              </w:placeholder>
              <w:temporary/>
              <w:showingPlcHdr/>
              <w15:appearance w15:val="hidden"/>
            </w:sdtPr>
            <w:sdtEndPr/>
            <w:sdtContent>
              <w:p w14:paraId="1CA00390" w14:textId="77777777" w:rsidR="004D3011" w:rsidRDefault="004D3011" w:rsidP="00A7324A">
                <w:r w:rsidRPr="00095733">
                  <w:rPr>
                    <w:b/>
                    <w:bCs/>
                  </w:rPr>
                  <w:t>PHONE:</w:t>
                </w:r>
              </w:p>
            </w:sdtContent>
          </w:sdt>
          <w:p w14:paraId="41B57066" w14:textId="10BC39BF" w:rsidR="004D3011" w:rsidRDefault="00247025" w:rsidP="00A7324A">
            <w:r>
              <w:t>+91-8851199310</w:t>
            </w:r>
          </w:p>
          <w:p w14:paraId="68A5BEA9" w14:textId="77777777" w:rsidR="004D3011" w:rsidRPr="004D3011" w:rsidRDefault="004D3011" w:rsidP="00A7324A"/>
          <w:p w14:paraId="39904FC8" w14:textId="62F065FA" w:rsidR="004D3011" w:rsidRPr="00095733" w:rsidRDefault="00095733" w:rsidP="00A7324A">
            <w:pPr>
              <w:rPr>
                <w:b/>
                <w:bCs/>
              </w:rPr>
            </w:pPr>
            <w:r w:rsidRPr="00095733">
              <w:rPr>
                <w:b/>
                <w:bCs/>
              </w:rPr>
              <w:t>LinkedIn:</w:t>
            </w:r>
          </w:p>
          <w:p w14:paraId="70518531" w14:textId="4B7027E5" w:rsidR="004D3011" w:rsidRDefault="00095733" w:rsidP="00A7324A">
            <w:r>
              <w:t>https://www.linkedin.com/in/shantam -gupta-60a2aa1b8/</w:t>
            </w:r>
          </w:p>
          <w:p w14:paraId="026FAB54" w14:textId="77777777" w:rsidR="004D3011" w:rsidRDefault="004D3011" w:rsidP="00A7324A"/>
          <w:sdt>
            <w:sdtPr>
              <w:id w:val="-240260293"/>
              <w:placeholder>
                <w:docPart w:val="22531DF529A94EC7A46AA74F34CF2C23"/>
              </w:placeholder>
              <w:temporary/>
              <w:showingPlcHdr/>
              <w15:appearance w15:val="hidden"/>
            </w:sdtPr>
            <w:sdtEndPr/>
            <w:sdtContent>
              <w:p w14:paraId="110C792E" w14:textId="77777777" w:rsidR="004D3011" w:rsidRDefault="004D3011" w:rsidP="00A7324A">
                <w:r w:rsidRPr="00095733">
                  <w:rPr>
                    <w:b/>
                    <w:bCs/>
                  </w:rPr>
                  <w:t>EMAIL:</w:t>
                </w:r>
              </w:p>
            </w:sdtContent>
          </w:sdt>
          <w:p w14:paraId="26918E04" w14:textId="59DA6B1B" w:rsidR="00036450" w:rsidRDefault="00665658" w:rsidP="00A7324A">
            <w:pPr>
              <w:rPr>
                <w:rStyle w:val="Hyperlink"/>
              </w:rPr>
            </w:pPr>
            <w:hyperlink r:id="rId12" w:history="1">
              <w:r w:rsidR="00095733" w:rsidRPr="005F40CF">
                <w:rPr>
                  <w:rStyle w:val="Hyperlink"/>
                </w:rPr>
                <w:t>shantamgupta98@gmail.com</w:t>
              </w:r>
            </w:hyperlink>
          </w:p>
          <w:p w14:paraId="2A34B4A8" w14:textId="6DC61E28" w:rsidR="00095733" w:rsidRDefault="00095733" w:rsidP="00A7324A">
            <w:pPr>
              <w:rPr>
                <w:rStyle w:val="Hyperlink"/>
              </w:rPr>
            </w:pPr>
          </w:p>
          <w:p w14:paraId="5FBB06A1" w14:textId="48867E4B" w:rsidR="00095733" w:rsidRPr="00095733" w:rsidRDefault="00095733" w:rsidP="00A7324A">
            <w:pPr>
              <w:rPr>
                <w:b/>
                <w:bCs/>
              </w:rPr>
            </w:pPr>
            <w:r w:rsidRPr="00095733">
              <w:rPr>
                <w:b/>
                <w:bCs/>
              </w:rPr>
              <w:t xml:space="preserve">ADDRESS: </w:t>
            </w:r>
          </w:p>
          <w:p w14:paraId="24FA2BB3" w14:textId="53AEB3D4" w:rsidR="00095733" w:rsidRDefault="00967A98" w:rsidP="00A7324A">
            <w:pPr>
              <w:rPr>
                <w:rStyle w:val="Hyperlink"/>
              </w:rPr>
            </w:pPr>
            <w:r>
              <w:t>1A-103, AWHO Society, Gurjinder Vihar, Pocket- 5, Sector Chi- 1, Greater Noida, UP- 201310</w:t>
            </w:r>
          </w:p>
          <w:p w14:paraId="647FDEAA" w14:textId="77777777" w:rsidR="00095733" w:rsidRDefault="00095733" w:rsidP="00A7324A">
            <w:pPr>
              <w:rPr>
                <w:rStyle w:val="Hyperlink"/>
              </w:rPr>
            </w:pPr>
          </w:p>
          <w:p w14:paraId="6C6BEF29" w14:textId="652B5D13" w:rsidR="00095733" w:rsidRPr="00E4381A" w:rsidRDefault="00095733" w:rsidP="00A7324A">
            <w:pPr>
              <w:rPr>
                <w:rStyle w:val="Hyperlink"/>
              </w:rPr>
            </w:pPr>
          </w:p>
          <w:p w14:paraId="1BD2802E" w14:textId="77777777" w:rsidR="008F20DD" w:rsidRDefault="008F20DD" w:rsidP="00A7324A">
            <w:pPr>
              <w:pStyle w:val="Heading3"/>
            </w:pPr>
          </w:p>
          <w:p w14:paraId="2BB210B2" w14:textId="73C0B7A2" w:rsidR="00247025" w:rsidRPr="004D3011" w:rsidRDefault="00247025" w:rsidP="00A7324A"/>
        </w:tc>
        <w:tc>
          <w:tcPr>
            <w:tcW w:w="720" w:type="dxa"/>
          </w:tcPr>
          <w:p w14:paraId="69374FE8" w14:textId="77777777" w:rsidR="001B2ABD" w:rsidRDefault="001B2ABD" w:rsidP="00A7324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7E9294D89B014809B53A15272C8D872D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A016FEB" w14:textId="77777777" w:rsidR="001B2ABD" w:rsidRDefault="00E25A26" w:rsidP="00A7324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FC41E9F" w14:textId="71D7775A" w:rsidR="00247025" w:rsidRPr="00247025" w:rsidRDefault="00247025" w:rsidP="00A7324A">
            <w:pPr>
              <w:pStyle w:val="Heading4"/>
            </w:pPr>
            <w:r>
              <w:t>Class 10</w:t>
            </w:r>
            <w:r w:rsidRPr="00247025">
              <w:rPr>
                <w:vertAlign w:val="superscript"/>
              </w:rPr>
              <w:t>th</w:t>
            </w:r>
            <w:r>
              <w:t xml:space="preserve"> </w:t>
            </w:r>
          </w:p>
          <w:p w14:paraId="55EE2246" w14:textId="5DC56918" w:rsidR="00036450" w:rsidRPr="00247025" w:rsidRDefault="00247025" w:rsidP="00A7324A">
            <w:pPr>
              <w:rPr>
                <w:b/>
                <w:bCs/>
              </w:rPr>
            </w:pPr>
            <w:r w:rsidRPr="00247025">
              <w:rPr>
                <w:b/>
                <w:bCs/>
              </w:rPr>
              <w:t>The Baptist Convent School</w:t>
            </w:r>
          </w:p>
          <w:p w14:paraId="2BA5CC8B" w14:textId="795D9E60" w:rsidR="004D3011" w:rsidRDefault="00247025" w:rsidP="00A7324A">
            <w:r>
              <w:t>CBSE – 89.3%</w:t>
            </w:r>
          </w:p>
          <w:p w14:paraId="1791AEDB" w14:textId="5CA94ABE" w:rsidR="00247025" w:rsidRDefault="00247025" w:rsidP="00A7324A">
            <w:r>
              <w:t>Pass out in 2014</w:t>
            </w:r>
          </w:p>
          <w:p w14:paraId="12A4C6AB" w14:textId="77777777" w:rsidR="00036450" w:rsidRDefault="00036450" w:rsidP="00A7324A"/>
          <w:p w14:paraId="7C2A32C4" w14:textId="6064E292" w:rsidR="00247025" w:rsidRPr="00247025" w:rsidRDefault="00247025" w:rsidP="00A7324A">
            <w:pPr>
              <w:pStyle w:val="Heading4"/>
            </w:pPr>
            <w:r>
              <w:t>Class 12</w:t>
            </w:r>
            <w:r w:rsidRPr="00247025">
              <w:rPr>
                <w:vertAlign w:val="superscript"/>
              </w:rPr>
              <w:t>th</w:t>
            </w:r>
            <w:r>
              <w:t xml:space="preserve"> </w:t>
            </w:r>
          </w:p>
          <w:p w14:paraId="79EA9457" w14:textId="77777777" w:rsidR="00247025" w:rsidRPr="00247025" w:rsidRDefault="00247025" w:rsidP="00A7324A">
            <w:pPr>
              <w:rPr>
                <w:b/>
                <w:bCs/>
              </w:rPr>
            </w:pPr>
            <w:r w:rsidRPr="00247025">
              <w:rPr>
                <w:b/>
                <w:bCs/>
              </w:rPr>
              <w:t>The Baptist Convent School</w:t>
            </w:r>
          </w:p>
          <w:p w14:paraId="3749D9A6" w14:textId="6672E846" w:rsidR="00247025" w:rsidRDefault="00247025" w:rsidP="00A7324A">
            <w:r>
              <w:t>CBSE – 79.1%</w:t>
            </w:r>
          </w:p>
          <w:p w14:paraId="272F7B84" w14:textId="2A631785" w:rsidR="00247025" w:rsidRDefault="00247025" w:rsidP="00A7324A">
            <w:r>
              <w:t>Pass out in 2016</w:t>
            </w:r>
          </w:p>
          <w:p w14:paraId="368A209C" w14:textId="6C11CB99" w:rsidR="00247025" w:rsidRDefault="00247025" w:rsidP="00A7324A"/>
          <w:p w14:paraId="01BC9F00" w14:textId="7DFC716A" w:rsidR="00247025" w:rsidRPr="00247025" w:rsidRDefault="00247025" w:rsidP="00A7324A">
            <w:pPr>
              <w:rPr>
                <w:b/>
                <w:bCs/>
              </w:rPr>
            </w:pPr>
            <w:r w:rsidRPr="00247025">
              <w:rPr>
                <w:b/>
                <w:bCs/>
              </w:rPr>
              <w:t>B.Tech (Computer Science and Engineering)</w:t>
            </w:r>
          </w:p>
          <w:p w14:paraId="1CBF0559" w14:textId="5D365035" w:rsidR="00036450" w:rsidRPr="00247025" w:rsidRDefault="00247025" w:rsidP="00A7324A">
            <w:pPr>
              <w:rPr>
                <w:b/>
                <w:bCs/>
              </w:rPr>
            </w:pPr>
            <w:r w:rsidRPr="00247025">
              <w:rPr>
                <w:b/>
                <w:bCs/>
              </w:rPr>
              <w:t>Amity University, Noida</w:t>
            </w:r>
          </w:p>
          <w:p w14:paraId="07AFE357" w14:textId="2071628B" w:rsidR="00247025" w:rsidRDefault="00247025" w:rsidP="00A7324A">
            <w:r>
              <w:t>CGPA – 7.90</w:t>
            </w:r>
          </w:p>
          <w:p w14:paraId="38DE3108" w14:textId="03883E54" w:rsidR="00247025" w:rsidRDefault="00247025" w:rsidP="00A7324A">
            <w:r>
              <w:t xml:space="preserve">2017 </w:t>
            </w:r>
            <w:r w:rsidR="00A7324A">
              <w:t>–</w:t>
            </w:r>
            <w:r>
              <w:t xml:space="preserve"> 2021</w:t>
            </w:r>
          </w:p>
          <w:p w14:paraId="50087F67" w14:textId="77777777" w:rsidR="00A7324A" w:rsidRDefault="00A7324A" w:rsidP="00A7324A"/>
          <w:p w14:paraId="673CDFD3" w14:textId="4A8ED5BF" w:rsidR="00036450" w:rsidRDefault="00247025" w:rsidP="00A7324A">
            <w:pPr>
              <w:pStyle w:val="Heading2"/>
            </w:pPr>
            <w:r>
              <w:t>Projects and publications</w:t>
            </w:r>
          </w:p>
          <w:p w14:paraId="2563A035" w14:textId="5A007F84" w:rsidR="00036450" w:rsidRDefault="00247025" w:rsidP="00A7324A">
            <w:pPr>
              <w:pStyle w:val="Heading4"/>
              <w:rPr>
                <w:bCs/>
              </w:rPr>
            </w:pPr>
            <w:r>
              <w:t xml:space="preserve">NTCC Project on Digital Payments                      </w:t>
            </w:r>
            <w:r w:rsidR="00444BE1">
              <w:t xml:space="preserve">                </w:t>
            </w:r>
            <w:r>
              <w:t xml:space="preserve">  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444BE1">
              <w:t xml:space="preserve">  [Oct 2018]</w:t>
            </w:r>
          </w:p>
          <w:p w14:paraId="4A84987E" w14:textId="77777777" w:rsidR="004D3011" w:rsidRDefault="004D3011" w:rsidP="00A7324A"/>
          <w:p w14:paraId="78CC4AB2" w14:textId="122AA108" w:rsidR="004D3011" w:rsidRPr="00444BE1" w:rsidRDefault="00444BE1" w:rsidP="00A7324A">
            <w:pPr>
              <w:pStyle w:val="Heading4"/>
              <w:rPr>
                <w:bCs/>
              </w:rPr>
            </w:pPr>
            <w:r>
              <w:t xml:space="preserve">Book Store Management System </w:t>
            </w:r>
            <w:r w:rsidR="004D3011" w:rsidRPr="004D3011">
              <w:t xml:space="preserve">  </w:t>
            </w:r>
            <w:r>
              <w:t xml:space="preserve">                                          [Aug 2019]</w:t>
            </w:r>
          </w:p>
          <w:p w14:paraId="0EB02C26" w14:textId="77777777" w:rsidR="00444BE1" w:rsidRDefault="00444BE1" w:rsidP="00A7324A">
            <w:pPr>
              <w:pStyle w:val="ListParagraph"/>
              <w:numPr>
                <w:ilvl w:val="0"/>
                <w:numId w:val="1"/>
              </w:numPr>
              <w:ind w:left="238" w:hanging="142"/>
            </w:pPr>
            <w:r>
              <w:t xml:space="preserve">This was a project build using Java Platform which maintains record the books, and also the track record of the sale and purchase of the books. </w:t>
            </w:r>
          </w:p>
          <w:p w14:paraId="505A9370" w14:textId="34D9481C" w:rsidR="004D3011" w:rsidRPr="004D3011" w:rsidRDefault="00444BE1" w:rsidP="00A7324A">
            <w:pPr>
              <w:pStyle w:val="ListParagraph"/>
              <w:numPr>
                <w:ilvl w:val="0"/>
                <w:numId w:val="1"/>
              </w:numPr>
              <w:ind w:left="238" w:hanging="142"/>
            </w:pPr>
            <w:r>
              <w:t>This project was build using Derby, using AWT java library and Swing library.</w:t>
            </w:r>
          </w:p>
          <w:p w14:paraId="3DD7046F" w14:textId="77777777" w:rsidR="004D3011" w:rsidRDefault="004D3011" w:rsidP="00A7324A"/>
          <w:p w14:paraId="7CD1DA81" w14:textId="5A048122" w:rsidR="004D3011" w:rsidRPr="004D3011" w:rsidRDefault="00444BE1" w:rsidP="00A7324A">
            <w:pPr>
              <w:pStyle w:val="Heading4"/>
              <w:rPr>
                <w:bCs/>
              </w:rPr>
            </w:pPr>
            <w:r>
              <w:t>NTCC Paper on Usability of Healthcare Portals</w:t>
            </w:r>
            <w:r w:rsidR="004D3011" w:rsidRPr="004D3011">
              <w:t xml:space="preserve"> </w:t>
            </w:r>
            <w:r>
              <w:t xml:space="preserve">                     </w:t>
            </w:r>
            <w:r w:rsidR="004D3011" w:rsidRPr="004D3011">
              <w:t xml:space="preserve"> </w:t>
            </w:r>
            <w:r>
              <w:t>[May 2020]</w:t>
            </w:r>
          </w:p>
          <w:p w14:paraId="58D19586" w14:textId="6623D41E" w:rsidR="004D3011" w:rsidRPr="004D3011" w:rsidRDefault="00444BE1" w:rsidP="00A7324A">
            <w:pPr>
              <w:pStyle w:val="ListParagraph"/>
              <w:numPr>
                <w:ilvl w:val="0"/>
                <w:numId w:val="2"/>
              </w:numPr>
              <w:ind w:left="238" w:hanging="142"/>
            </w:pPr>
            <w:r>
              <w:t>Researched and analyzed different methods of calculating usability of different health portals.</w:t>
            </w:r>
            <w:r w:rsidR="00036450" w:rsidRPr="004D3011">
              <w:t xml:space="preserve"> </w:t>
            </w:r>
          </w:p>
          <w:p w14:paraId="7B6211B0" w14:textId="4B46417C" w:rsidR="004D3011" w:rsidRDefault="004D3011" w:rsidP="00A7324A"/>
          <w:p w14:paraId="6CF610AC" w14:textId="1D52F26A" w:rsidR="00444BE1" w:rsidRPr="004D3011" w:rsidRDefault="00444BE1" w:rsidP="00A7324A">
            <w:pPr>
              <w:pStyle w:val="Heading4"/>
              <w:rPr>
                <w:bCs/>
              </w:rPr>
            </w:pPr>
            <w:r>
              <w:t xml:space="preserve">Premium Car Rental services in Vladivostok, Russia </w:t>
            </w:r>
            <w:r w:rsidRPr="004D3011">
              <w:t xml:space="preserve"> </w:t>
            </w:r>
            <w:r>
              <w:t xml:space="preserve">            </w:t>
            </w:r>
            <w:r w:rsidRPr="004D3011">
              <w:t xml:space="preserve"> </w:t>
            </w:r>
            <w:r>
              <w:t>[May 2020]</w:t>
            </w:r>
          </w:p>
          <w:p w14:paraId="36EA8920" w14:textId="51158E57" w:rsidR="00444BE1" w:rsidRDefault="00444BE1" w:rsidP="00A7324A">
            <w:pPr>
              <w:pStyle w:val="ListParagraph"/>
              <w:numPr>
                <w:ilvl w:val="0"/>
                <w:numId w:val="2"/>
              </w:numPr>
              <w:ind w:left="238" w:hanging="142"/>
            </w:pPr>
            <w:r>
              <w:t>Researched</w:t>
            </w:r>
            <w:r w:rsidR="002D320C">
              <w:t xml:space="preserve"> the various availabilities of the premium car rental services in Vladivostok, Russia. Comparison of Russian car rental system with the car rental system of India.</w:t>
            </w:r>
          </w:p>
          <w:p w14:paraId="43027819" w14:textId="0282019A" w:rsidR="00D65C59" w:rsidRDefault="00D65C59" w:rsidP="00D65C59"/>
          <w:p w14:paraId="792B2CC2" w14:textId="5B1CF067" w:rsidR="00D65C59" w:rsidRPr="004D3011" w:rsidRDefault="00D65C59" w:rsidP="00D65C59">
            <w:pPr>
              <w:pStyle w:val="Heading4"/>
              <w:rPr>
                <w:bCs/>
              </w:rPr>
            </w:pPr>
            <w:r>
              <w:t xml:space="preserve">Smart Personal Assistant for </w:t>
            </w:r>
            <w:r w:rsidR="009A1738">
              <w:t>V</w:t>
            </w:r>
            <w:r>
              <w:t xml:space="preserve">isually </w:t>
            </w:r>
            <w:r w:rsidR="009A1738">
              <w:t>I</w:t>
            </w:r>
            <w:r>
              <w:t xml:space="preserve">mpaired </w:t>
            </w:r>
            <w:r w:rsidR="009A1738">
              <w:t>P</w:t>
            </w:r>
            <w:r>
              <w:t>eople            [Current</w:t>
            </w:r>
            <w:r>
              <w:t>]</w:t>
            </w:r>
          </w:p>
          <w:p w14:paraId="467CEC34" w14:textId="50C1AD72" w:rsidR="00036450" w:rsidRPr="00D65C59" w:rsidRDefault="00D65C59" w:rsidP="00D65C59">
            <w:pPr>
              <w:pStyle w:val="ListParagraph"/>
              <w:numPr>
                <w:ilvl w:val="0"/>
                <w:numId w:val="2"/>
              </w:numPr>
              <w:ind w:left="238" w:hanging="142"/>
            </w:pPr>
            <w:r>
              <w:t>This</w:t>
            </w:r>
            <w:r>
              <w:t xml:space="preserve"> is</w:t>
            </w:r>
            <w:r>
              <w:t xml:space="preserve"> artificial intelligence-based personal voice assistant will help visually impaired people to perform their tasks through their voice commands</w:t>
            </w:r>
          </w:p>
        </w:tc>
      </w:tr>
    </w:tbl>
    <w:p w14:paraId="29432CBE" w14:textId="7E069BAF" w:rsidR="0043117B" w:rsidRDefault="00665658" w:rsidP="000C45FF">
      <w:pPr>
        <w:tabs>
          <w:tab w:val="left" w:pos="990"/>
        </w:tabs>
      </w:pPr>
    </w:p>
    <w:tbl>
      <w:tblPr>
        <w:tblpPr w:leftFromText="180" w:rightFromText="180" w:vertAnchor="text" w:horzAnchor="margin" w:tblpY="-7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50"/>
        <w:gridCol w:w="470"/>
        <w:gridCol w:w="6470"/>
        <w:gridCol w:w="607"/>
      </w:tblGrid>
      <w:tr w:rsidR="00D76B21" w14:paraId="23576396" w14:textId="77777777" w:rsidTr="00B93308">
        <w:trPr>
          <w:gridAfter w:val="1"/>
          <w:wAfter w:w="607" w:type="dxa"/>
          <w:trHeight w:val="621"/>
        </w:trPr>
        <w:tc>
          <w:tcPr>
            <w:tcW w:w="2835" w:type="dxa"/>
            <w:vAlign w:val="bottom"/>
          </w:tcPr>
          <w:p w14:paraId="0F0E9FE6" w14:textId="77777777" w:rsidR="00D76B21" w:rsidRDefault="00D76B21" w:rsidP="00B9330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gridSpan w:val="2"/>
          </w:tcPr>
          <w:p w14:paraId="3F18FB71" w14:textId="77777777" w:rsidR="00D76B21" w:rsidRDefault="00D76B21" w:rsidP="00B9330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C73036E" w14:textId="77777777" w:rsidR="00D76B21" w:rsidRDefault="00D76B21" w:rsidP="00B93308">
            <w:pPr>
              <w:pStyle w:val="Subtitle"/>
            </w:pPr>
          </w:p>
        </w:tc>
      </w:tr>
      <w:tr w:rsidR="00D76B21" w14:paraId="3B115A8C" w14:textId="77777777" w:rsidTr="00B93308">
        <w:tc>
          <w:tcPr>
            <w:tcW w:w="2835" w:type="dxa"/>
          </w:tcPr>
          <w:p w14:paraId="6FD862A8" w14:textId="77777777" w:rsidR="00D76B21" w:rsidRDefault="00D76B21" w:rsidP="00B93308">
            <w:pPr>
              <w:pStyle w:val="Heading3"/>
            </w:pPr>
          </w:p>
          <w:p w14:paraId="54B98581" w14:textId="77777777" w:rsidR="00B93308" w:rsidRDefault="00B93308" w:rsidP="00B93308">
            <w:pPr>
              <w:pStyle w:val="Heading3"/>
            </w:pPr>
          </w:p>
          <w:p w14:paraId="6A94360D" w14:textId="04052718" w:rsidR="00D76B21" w:rsidRDefault="00D76B21" w:rsidP="00B93308">
            <w:pPr>
              <w:pStyle w:val="Heading3"/>
            </w:pPr>
            <w:r>
              <w:t xml:space="preserve">Languages known </w:t>
            </w:r>
          </w:p>
          <w:p w14:paraId="52EA7247" w14:textId="77777777" w:rsidR="00D76B21" w:rsidRDefault="00D76B21" w:rsidP="00B93308">
            <w:pPr>
              <w:pStyle w:val="ListParagraph"/>
              <w:numPr>
                <w:ilvl w:val="0"/>
                <w:numId w:val="2"/>
              </w:numPr>
            </w:pPr>
            <w:r>
              <w:t>Hindi</w:t>
            </w:r>
          </w:p>
          <w:p w14:paraId="072EFAAB" w14:textId="77777777" w:rsidR="00D76B21" w:rsidRDefault="00D76B21" w:rsidP="00B93308">
            <w:pPr>
              <w:pStyle w:val="ListParagraph"/>
              <w:numPr>
                <w:ilvl w:val="0"/>
                <w:numId w:val="2"/>
              </w:numPr>
            </w:pPr>
            <w:r>
              <w:t>English</w:t>
            </w:r>
          </w:p>
          <w:p w14:paraId="305322AD" w14:textId="77777777" w:rsidR="00D76B21" w:rsidRDefault="00D76B21" w:rsidP="00B93308">
            <w:pPr>
              <w:pStyle w:val="ListParagraph"/>
              <w:numPr>
                <w:ilvl w:val="0"/>
                <w:numId w:val="2"/>
              </w:numPr>
            </w:pPr>
            <w:r>
              <w:t>Punjabi</w:t>
            </w:r>
          </w:p>
          <w:p w14:paraId="0066154D" w14:textId="77777777" w:rsidR="00D76B21" w:rsidRDefault="00D76B21" w:rsidP="00B93308">
            <w:pPr>
              <w:pStyle w:val="ListParagraph"/>
              <w:numPr>
                <w:ilvl w:val="0"/>
                <w:numId w:val="2"/>
              </w:numPr>
            </w:pPr>
            <w:r>
              <w:t>French</w:t>
            </w:r>
          </w:p>
          <w:p w14:paraId="674BE544" w14:textId="77777777" w:rsidR="00D76B21" w:rsidRDefault="00D76B21" w:rsidP="00B93308">
            <w:pPr>
              <w:pStyle w:val="ListParagraph"/>
              <w:numPr>
                <w:ilvl w:val="0"/>
                <w:numId w:val="2"/>
              </w:numPr>
            </w:pPr>
            <w:r>
              <w:t>Russian</w:t>
            </w:r>
          </w:p>
          <w:p w14:paraId="65A747AE" w14:textId="77777777" w:rsidR="00D76B21" w:rsidRDefault="00D76B21" w:rsidP="00B93308">
            <w:pPr>
              <w:pStyle w:val="ListParagraph"/>
            </w:pPr>
          </w:p>
          <w:sdt>
            <w:sdtPr>
              <w:id w:val="-1444214663"/>
              <w:placeholder>
                <w:docPart w:val="8801FCDF3A2C4EFDBB6C0499CDC55230"/>
              </w:placeholder>
              <w:temporary/>
              <w:showingPlcHdr/>
              <w15:appearance w15:val="hidden"/>
            </w:sdtPr>
            <w:sdtEndPr/>
            <w:sdtContent>
              <w:p w14:paraId="5D75CE9A" w14:textId="77777777" w:rsidR="00D76B21" w:rsidRPr="00CB0055" w:rsidRDefault="00D76B21" w:rsidP="00B93308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B83D579" w14:textId="77777777" w:rsidR="00D76B21" w:rsidRDefault="00D76B21" w:rsidP="00B93308">
            <w:r>
              <w:t>Singing</w:t>
            </w:r>
          </w:p>
          <w:p w14:paraId="5BA1292B" w14:textId="77777777" w:rsidR="00D76B21" w:rsidRDefault="00D76B21" w:rsidP="00B93308">
            <w:r>
              <w:t>Badminton</w:t>
            </w:r>
          </w:p>
          <w:p w14:paraId="50B548E3" w14:textId="77777777" w:rsidR="00D76B21" w:rsidRDefault="00D76B21" w:rsidP="00B93308">
            <w:r>
              <w:t>Travelling</w:t>
            </w:r>
          </w:p>
          <w:p w14:paraId="55BA0661" w14:textId="77777777" w:rsidR="00D76B21" w:rsidRDefault="00D76B21" w:rsidP="00B93308">
            <w:r>
              <w:t>Foodie</w:t>
            </w:r>
          </w:p>
          <w:p w14:paraId="5C938FE1" w14:textId="77777777" w:rsidR="00D76B21" w:rsidRDefault="00D76B21" w:rsidP="00B93308"/>
          <w:p w14:paraId="24038002" w14:textId="77777777" w:rsidR="00D76B21" w:rsidRDefault="00D76B21" w:rsidP="00B93308"/>
          <w:p w14:paraId="35529B54" w14:textId="77777777" w:rsidR="00D76B21" w:rsidRPr="00CB0055" w:rsidRDefault="00D76B21" w:rsidP="00B93308">
            <w:pPr>
              <w:pStyle w:val="Heading3"/>
            </w:pPr>
            <w:r>
              <w:t>Soft Skills</w:t>
            </w:r>
          </w:p>
          <w:p w14:paraId="3D1DADBF" w14:textId="77777777" w:rsidR="00D76B21" w:rsidRPr="004D3011" w:rsidRDefault="00D76B21" w:rsidP="00B93308">
            <w:r>
              <w:t>Open mindedness, critical thinking, problem-solving, empathy</w:t>
            </w:r>
          </w:p>
        </w:tc>
        <w:tc>
          <w:tcPr>
            <w:tcW w:w="250" w:type="dxa"/>
          </w:tcPr>
          <w:p w14:paraId="369F561F" w14:textId="77777777" w:rsidR="00D76B21" w:rsidRDefault="00D76B21" w:rsidP="00B93308">
            <w:pPr>
              <w:tabs>
                <w:tab w:val="left" w:pos="990"/>
              </w:tabs>
            </w:pPr>
          </w:p>
        </w:tc>
        <w:tc>
          <w:tcPr>
            <w:tcW w:w="7547" w:type="dxa"/>
            <w:gridSpan w:val="3"/>
          </w:tcPr>
          <w:p w14:paraId="19B7C605" w14:textId="77777777" w:rsidR="00D76B21" w:rsidRDefault="00D76B21" w:rsidP="00B93308">
            <w:pPr>
              <w:pStyle w:val="Heading2"/>
              <w:ind w:left="1336"/>
            </w:pPr>
            <w:r>
              <w:t xml:space="preserve">Technical </w:t>
            </w:r>
            <w:sdt>
              <w:sdtPr>
                <w:id w:val="-93795369"/>
                <w:placeholder>
                  <w:docPart w:val="A19866CCD1C9429B97AC4D9E2A1AA3D4"/>
                </w:placeholder>
                <w:temporary/>
                <w:showingPlcHdr/>
                <w15:appearance w15:val="hidden"/>
              </w:sdtPr>
              <w:sdtEndPr/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3A3470BA" w14:textId="7035A926" w:rsidR="00D76B21" w:rsidRDefault="00D76B21" w:rsidP="00B93308">
            <w:pPr>
              <w:ind w:left="1336"/>
            </w:pPr>
            <w:r>
              <w:t>C, C++, Java, Python, MySQL, HTML, CSS</w:t>
            </w:r>
          </w:p>
          <w:p w14:paraId="55A70E8A" w14:textId="77777777" w:rsidR="00967A98" w:rsidRDefault="00967A98" w:rsidP="00B93308">
            <w:pPr>
              <w:ind w:left="1336"/>
            </w:pPr>
          </w:p>
          <w:p w14:paraId="08D57148" w14:textId="5F30D405" w:rsidR="00D76B21" w:rsidRDefault="00EA3624" w:rsidP="00B93308">
            <w:pPr>
              <w:pStyle w:val="Heading2"/>
              <w:ind w:left="1336"/>
            </w:pPr>
            <w:r>
              <w:t xml:space="preserve">Work Experience </w:t>
            </w:r>
          </w:p>
          <w:p w14:paraId="541F6978" w14:textId="3F1BEDE2" w:rsidR="00975255" w:rsidRDefault="00975255" w:rsidP="00B93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Business Development Associate in Vertika Food Products Pvt. Ltd. </w:t>
            </w:r>
          </w:p>
          <w:p w14:paraId="541E0DFD" w14:textId="56CE20BE" w:rsidR="00975255" w:rsidRPr="00D76B21" w:rsidRDefault="00975255" w:rsidP="00B93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[J</w:t>
            </w:r>
            <w:r w:rsidR="00FF5AF8">
              <w:rPr>
                <w:b/>
                <w:bCs/>
              </w:rPr>
              <w:t>an</w:t>
            </w:r>
            <w:r>
              <w:rPr>
                <w:b/>
                <w:bCs/>
              </w:rPr>
              <w:t xml:space="preserve">, 2019 - Sep, 2019] </w:t>
            </w:r>
          </w:p>
          <w:p w14:paraId="12125FDC" w14:textId="77777777" w:rsidR="00975255" w:rsidRDefault="00975255" w:rsidP="00B93308">
            <w:pPr>
              <w:ind w:left="1336"/>
              <w:rPr>
                <w:b/>
                <w:bCs/>
              </w:rPr>
            </w:pPr>
          </w:p>
          <w:p w14:paraId="66E0AB7B" w14:textId="77777777" w:rsidR="00975255" w:rsidRDefault="00975255" w:rsidP="00B93308">
            <w:pPr>
              <w:ind w:left="1336"/>
              <w:rPr>
                <w:b/>
                <w:bCs/>
              </w:rPr>
            </w:pPr>
          </w:p>
          <w:p w14:paraId="7F67853C" w14:textId="2D503748" w:rsidR="00D76B21" w:rsidRDefault="00EA3624" w:rsidP="00B93308">
            <w:pPr>
              <w:ind w:left="1336"/>
              <w:rPr>
                <w:b/>
                <w:bCs/>
              </w:rPr>
            </w:pPr>
            <w:r>
              <w:rPr>
                <w:b/>
                <w:bCs/>
              </w:rPr>
              <w:t xml:space="preserve">Intern at </w:t>
            </w:r>
            <w:r w:rsidR="00D76B21" w:rsidRPr="00CC2454">
              <w:rPr>
                <w:b/>
                <w:bCs/>
              </w:rPr>
              <w:t xml:space="preserve">BRICS Educational Internship Programme in Vladivostok, Russia </w:t>
            </w:r>
          </w:p>
          <w:p w14:paraId="416F43D6" w14:textId="77777777" w:rsidR="00D76B21" w:rsidRDefault="00D76B21" w:rsidP="00B93308">
            <w:pPr>
              <w:ind w:left="1336"/>
              <w:rPr>
                <w:b/>
                <w:bCs/>
              </w:rPr>
            </w:pPr>
            <w:r w:rsidRPr="00CC2454">
              <w:rPr>
                <w:b/>
                <w:bCs/>
              </w:rPr>
              <w:t>[Feb 25, 2020 – July 5, 2020]</w:t>
            </w:r>
          </w:p>
          <w:p w14:paraId="648A3817" w14:textId="77777777" w:rsidR="00D76B21" w:rsidRDefault="00D76B21" w:rsidP="00B93308">
            <w:pPr>
              <w:ind w:left="1336"/>
              <w:rPr>
                <w:b/>
                <w:bCs/>
              </w:rPr>
            </w:pPr>
          </w:p>
          <w:p w14:paraId="2596B1E9" w14:textId="77777777" w:rsidR="00D76B21" w:rsidRPr="00CC2454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rPr>
                <w:b/>
                <w:bCs/>
              </w:rPr>
            </w:pPr>
            <w:r>
              <w:t>Project Management</w:t>
            </w:r>
          </w:p>
          <w:p w14:paraId="2133EC2C" w14:textId="77777777" w:rsidR="00D76B21" w:rsidRPr="00CC2454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rPr>
                <w:b/>
                <w:bCs/>
              </w:rPr>
            </w:pPr>
            <w:r>
              <w:t xml:space="preserve">Corporate Finance </w:t>
            </w:r>
          </w:p>
          <w:p w14:paraId="5FF8141F" w14:textId="77777777" w:rsidR="00D76B21" w:rsidRPr="00CC2454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rPr>
                <w:b/>
                <w:bCs/>
              </w:rPr>
            </w:pPr>
            <w:r>
              <w:t>International Marketing</w:t>
            </w:r>
          </w:p>
          <w:p w14:paraId="4B28D5AF" w14:textId="77777777" w:rsidR="00D76B21" w:rsidRPr="00CC2454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rPr>
                <w:b/>
                <w:bCs/>
              </w:rPr>
            </w:pPr>
            <w:r>
              <w:t>Venture Capital</w:t>
            </w:r>
          </w:p>
          <w:p w14:paraId="577C832C" w14:textId="154CB8C6" w:rsidR="00D76B21" w:rsidRPr="00967A98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rPr>
                <w:b/>
                <w:bCs/>
              </w:rPr>
            </w:pPr>
            <w:r>
              <w:t>Ecological Management Environmental Economic</w:t>
            </w:r>
          </w:p>
          <w:p w14:paraId="3B5945CB" w14:textId="77777777" w:rsidR="00967A98" w:rsidRPr="00967A98" w:rsidRDefault="00967A98" w:rsidP="00B93308">
            <w:pPr>
              <w:pStyle w:val="ListParagraph"/>
              <w:ind w:left="1903"/>
              <w:rPr>
                <w:b/>
                <w:bCs/>
              </w:rPr>
            </w:pPr>
          </w:p>
          <w:p w14:paraId="5EC10D78" w14:textId="77777777" w:rsidR="00D76B21" w:rsidRDefault="00D76B21" w:rsidP="00B93308">
            <w:pPr>
              <w:pStyle w:val="Heading2"/>
              <w:ind w:left="1336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achievements and certifications</w:t>
            </w:r>
          </w:p>
          <w:p w14:paraId="70F946EF" w14:textId="2B5417C9" w:rsidR="003E7ED4" w:rsidRPr="003E7ED4" w:rsidRDefault="003E7ED4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Awarded for completing the course </w:t>
            </w:r>
            <w:r>
              <w:rPr>
                <w:b/>
                <w:bCs/>
              </w:rPr>
              <w:t xml:space="preserve">The Fundamentals of Digital Marketing </w:t>
            </w:r>
            <w:r w:rsidRPr="0080179E">
              <w:rPr>
                <w:b/>
                <w:bCs/>
              </w:rPr>
              <w:t xml:space="preserve">by Google </w:t>
            </w:r>
            <w:r>
              <w:rPr>
                <w:b/>
                <w:bCs/>
              </w:rPr>
              <w:t>Digital Garage</w:t>
            </w:r>
            <w:r w:rsidRPr="0080179E">
              <w:rPr>
                <w:b/>
                <w:bCs/>
              </w:rPr>
              <w:t>.</w:t>
            </w:r>
          </w:p>
          <w:p w14:paraId="524C72E9" w14:textId="77777777" w:rsidR="003E7ED4" w:rsidRPr="003E7ED4" w:rsidRDefault="003E7ED4" w:rsidP="00B93308">
            <w:pPr>
              <w:pStyle w:val="ListParagraph"/>
              <w:ind w:left="1903"/>
              <w:jc w:val="both"/>
            </w:pPr>
          </w:p>
          <w:p w14:paraId="555520EC" w14:textId="10D49BFD" w:rsidR="003E7ED4" w:rsidRPr="003A2D76" w:rsidRDefault="003E7ED4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Awarded for completing the course </w:t>
            </w:r>
            <w:r w:rsidRPr="0080179E">
              <w:rPr>
                <w:b/>
                <w:bCs/>
              </w:rPr>
              <w:t>Google Analytics for Beginners</w:t>
            </w:r>
            <w:r>
              <w:rPr>
                <w:b/>
                <w:bCs/>
              </w:rPr>
              <w:t>, Advanced Google Analytics, Google Analytics 360, Google Analytics for power users, Google Tag Manager Fundamentals, Introduction to Data Studio</w:t>
            </w:r>
            <w:r w:rsidRPr="0080179E">
              <w:rPr>
                <w:b/>
                <w:bCs/>
              </w:rPr>
              <w:t xml:space="preserve"> </w:t>
            </w:r>
            <w:r w:rsidRPr="00B93308">
              <w:t>by</w:t>
            </w:r>
            <w:r w:rsidRPr="0080179E">
              <w:rPr>
                <w:b/>
                <w:bCs/>
              </w:rPr>
              <w:t xml:space="preserve"> Google Analytics Academy.</w:t>
            </w:r>
          </w:p>
          <w:p w14:paraId="532EF7DE" w14:textId="77777777" w:rsidR="003A2D76" w:rsidRDefault="003A2D76" w:rsidP="00B93308">
            <w:pPr>
              <w:pStyle w:val="ListParagraph"/>
            </w:pPr>
          </w:p>
          <w:p w14:paraId="4770F334" w14:textId="625DF33F" w:rsidR="003A2D76" w:rsidRPr="007917DF" w:rsidRDefault="003A2D76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>Awarded for successfully completing</w:t>
            </w:r>
            <w:r w:rsidR="007917DF">
              <w:t xml:space="preserve"> </w:t>
            </w:r>
            <w:r w:rsidR="007917DF">
              <w:rPr>
                <w:b/>
                <w:bCs/>
              </w:rPr>
              <w:t>Technical SEO Exam</w:t>
            </w:r>
            <w:r>
              <w:t xml:space="preserve">, organized by the </w:t>
            </w:r>
            <w:r w:rsidR="007917DF">
              <w:rPr>
                <w:b/>
                <w:bCs/>
              </w:rPr>
              <w:t>SEMRUSH Academy</w:t>
            </w:r>
            <w:r w:rsidRPr="0080179E">
              <w:rPr>
                <w:b/>
                <w:bCs/>
              </w:rPr>
              <w:t>.</w:t>
            </w:r>
          </w:p>
          <w:p w14:paraId="2BC9404C" w14:textId="77777777" w:rsidR="007917DF" w:rsidRDefault="007917DF" w:rsidP="00B93308">
            <w:pPr>
              <w:pStyle w:val="ListParagraph"/>
            </w:pPr>
          </w:p>
          <w:p w14:paraId="4949B59E" w14:textId="517EEED8" w:rsidR="007917DF" w:rsidRPr="0043781F" w:rsidRDefault="007917DF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Awarded with the </w:t>
            </w:r>
            <w:r w:rsidRPr="0080179E">
              <w:rPr>
                <w:b/>
                <w:bCs/>
              </w:rPr>
              <w:t xml:space="preserve">Certificate of </w:t>
            </w:r>
            <w:r>
              <w:rPr>
                <w:b/>
                <w:bCs/>
              </w:rPr>
              <w:t xml:space="preserve">Completion </w:t>
            </w:r>
            <w:r w:rsidRPr="007917DF">
              <w:t>and</w:t>
            </w:r>
            <w:r>
              <w:rPr>
                <w:b/>
                <w:bCs/>
              </w:rPr>
              <w:t xml:space="preserve"> </w:t>
            </w:r>
            <w:r w:rsidR="00B93308" w:rsidRPr="00B93308">
              <w:rPr>
                <w:b/>
                <w:bCs/>
              </w:rPr>
              <w:t>B</w:t>
            </w:r>
            <w:r w:rsidRPr="00B93308">
              <w:rPr>
                <w:b/>
                <w:bCs/>
              </w:rPr>
              <w:t xml:space="preserve">uilding a </w:t>
            </w:r>
            <w:r w:rsidR="00B93308">
              <w:rPr>
                <w:b/>
                <w:bCs/>
              </w:rPr>
              <w:t>W</w:t>
            </w:r>
            <w:r w:rsidRPr="00B93308">
              <w:rPr>
                <w:b/>
                <w:bCs/>
              </w:rPr>
              <w:t>ebsite</w:t>
            </w:r>
            <w:r w:rsidRPr="007917DF">
              <w:t xml:space="preserve"> using</w:t>
            </w:r>
            <w:r>
              <w:rPr>
                <w:b/>
                <w:bCs/>
              </w:rPr>
              <w:t xml:space="preserve"> HTML, CSS</w:t>
            </w:r>
            <w:r>
              <w:t xml:space="preserve"> by </w:t>
            </w:r>
            <w:r>
              <w:rPr>
                <w:b/>
                <w:bCs/>
              </w:rPr>
              <w:t>EDUCBA.</w:t>
            </w:r>
          </w:p>
          <w:p w14:paraId="73CAAEAA" w14:textId="77777777" w:rsidR="0043781F" w:rsidRDefault="0043781F" w:rsidP="0043781F">
            <w:pPr>
              <w:pStyle w:val="ListParagraph"/>
            </w:pPr>
          </w:p>
          <w:p w14:paraId="0D9DA4DF" w14:textId="4E147EF4" w:rsidR="0043781F" w:rsidRPr="00B93308" w:rsidRDefault="0043781F" w:rsidP="0043781F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Awarded with the </w:t>
            </w:r>
            <w:r w:rsidRPr="0080179E">
              <w:rPr>
                <w:b/>
                <w:bCs/>
              </w:rPr>
              <w:t xml:space="preserve">Certificate of </w:t>
            </w:r>
            <w:r>
              <w:rPr>
                <w:b/>
                <w:bCs/>
              </w:rPr>
              <w:t>completing</w:t>
            </w:r>
            <w:r>
              <w:t xml:space="preserve"> the course by </w:t>
            </w:r>
            <w:r w:rsidRPr="0043781F">
              <w:rPr>
                <w:b/>
                <w:bCs/>
              </w:rPr>
              <w:t>Stanford University</w:t>
            </w:r>
            <w:r>
              <w:t xml:space="preserve"> on </w:t>
            </w:r>
            <w:r w:rsidRPr="0043781F">
              <w:rPr>
                <w:b/>
                <w:bCs/>
              </w:rPr>
              <w:t>Internet of Things</w:t>
            </w:r>
            <w:r>
              <w:t xml:space="preserve"> </w:t>
            </w:r>
          </w:p>
          <w:p w14:paraId="4F9E0E34" w14:textId="77777777" w:rsidR="00B93308" w:rsidRDefault="00B93308" w:rsidP="00B93308">
            <w:pPr>
              <w:pStyle w:val="ListParagraph"/>
            </w:pPr>
          </w:p>
          <w:p w14:paraId="32A71A05" w14:textId="26CA42B3" w:rsidR="00B93308" w:rsidRPr="00B93308" w:rsidRDefault="00B93308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Awarded with the </w:t>
            </w:r>
            <w:r w:rsidRPr="00B93308">
              <w:rPr>
                <w:b/>
                <w:bCs/>
              </w:rPr>
              <w:t>certificate</w:t>
            </w:r>
            <w:r>
              <w:t xml:space="preserve"> for successfully completing </w:t>
            </w:r>
            <w:r w:rsidRPr="0080179E">
              <w:rPr>
                <w:b/>
                <w:bCs/>
              </w:rPr>
              <w:t>5 days</w:t>
            </w:r>
            <w:r>
              <w:rPr>
                <w:b/>
                <w:bCs/>
              </w:rPr>
              <w:t xml:space="preserve"> of </w:t>
            </w:r>
            <w:r w:rsidRPr="0080179E">
              <w:rPr>
                <w:b/>
                <w:bCs/>
              </w:rPr>
              <w:t>workshop on Internet of Things (IoT)</w:t>
            </w:r>
            <w:r>
              <w:t xml:space="preserve"> by </w:t>
            </w:r>
            <w:r w:rsidRPr="00B93308">
              <w:rPr>
                <w:b/>
                <w:bCs/>
              </w:rPr>
              <w:t>Talent Battle</w:t>
            </w:r>
            <w:r>
              <w:t xml:space="preserve"> conducted in association with </w:t>
            </w:r>
            <w:r w:rsidRPr="0080179E">
              <w:rPr>
                <w:b/>
                <w:bCs/>
              </w:rPr>
              <w:t>Aerobotix Tech solutions.</w:t>
            </w:r>
          </w:p>
          <w:p w14:paraId="4D6D8804" w14:textId="77777777" w:rsidR="00B93308" w:rsidRDefault="00B93308" w:rsidP="00B93308">
            <w:pPr>
              <w:pStyle w:val="ListParagraph"/>
            </w:pPr>
          </w:p>
          <w:p w14:paraId="4460B787" w14:textId="28E9E86F" w:rsidR="00B93308" w:rsidRPr="00B93308" w:rsidRDefault="00B93308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 w:rsidRPr="0080179E">
              <w:rPr>
                <w:b/>
                <w:bCs/>
              </w:rPr>
              <w:t>Certificate</w:t>
            </w:r>
            <w:r>
              <w:t xml:space="preserve"> of Entry level course on </w:t>
            </w:r>
            <w:r w:rsidRPr="0080179E">
              <w:rPr>
                <w:b/>
                <w:bCs/>
              </w:rPr>
              <w:t>Cyber Security</w:t>
            </w:r>
            <w:r>
              <w:t xml:space="preserve"> by </w:t>
            </w:r>
            <w:r>
              <w:rPr>
                <w:b/>
                <w:bCs/>
              </w:rPr>
              <w:t>K</w:t>
            </w:r>
            <w:r w:rsidRPr="0080179E">
              <w:rPr>
                <w:b/>
                <w:bCs/>
              </w:rPr>
              <w:t>aspersky.</w:t>
            </w:r>
            <w:r>
              <w:rPr>
                <w:b/>
                <w:bCs/>
              </w:rPr>
              <w:t>A</w:t>
            </w:r>
            <w:r w:rsidRPr="0080179E">
              <w:rPr>
                <w:b/>
                <w:bCs/>
              </w:rPr>
              <w:t>cademy</w:t>
            </w:r>
            <w:r>
              <w:rPr>
                <w:b/>
                <w:bCs/>
              </w:rPr>
              <w:t>.</w:t>
            </w:r>
          </w:p>
          <w:p w14:paraId="394EFCE7" w14:textId="77777777" w:rsidR="00B93308" w:rsidRDefault="00B93308" w:rsidP="00B93308">
            <w:pPr>
              <w:pStyle w:val="ListParagraph"/>
            </w:pPr>
          </w:p>
          <w:p w14:paraId="3086AAB0" w14:textId="61A2499E" w:rsidR="00B93308" w:rsidRDefault="00B93308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 w:rsidRPr="00B93308">
              <w:rPr>
                <w:b/>
                <w:bCs/>
              </w:rPr>
              <w:t>Certification exam</w:t>
            </w:r>
            <w:r>
              <w:t xml:space="preserve"> for </w:t>
            </w:r>
            <w:r w:rsidRPr="00B93308">
              <w:rPr>
                <w:b/>
                <w:bCs/>
              </w:rPr>
              <w:t>Cyber Security Foundation</w:t>
            </w:r>
            <w:r>
              <w:t xml:space="preserve"> by </w:t>
            </w:r>
            <w:r w:rsidRPr="00B93308">
              <w:rPr>
                <w:b/>
                <w:bCs/>
              </w:rPr>
              <w:t>CertiProf Professional Certificate</w:t>
            </w:r>
            <w:r>
              <w:t>.</w:t>
            </w:r>
          </w:p>
          <w:p w14:paraId="4C80BE4C" w14:textId="77777777" w:rsidR="00D76B21" w:rsidRDefault="00D76B21" w:rsidP="00B93308">
            <w:pPr>
              <w:jc w:val="both"/>
            </w:pPr>
          </w:p>
          <w:p w14:paraId="02114ED7" w14:textId="77777777" w:rsidR="00D76B21" w:rsidRPr="00C76005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>
              <w:t xml:space="preserve">Certificated with the </w:t>
            </w:r>
            <w:r w:rsidRPr="0080179E">
              <w:rPr>
                <w:b/>
                <w:bCs/>
              </w:rPr>
              <w:t>Entrepreneurship Awareness Camp</w:t>
            </w:r>
            <w:r>
              <w:t xml:space="preserve"> which was 3 days organized program in which we were taken to the </w:t>
            </w:r>
            <w:r w:rsidRPr="0080179E">
              <w:rPr>
                <w:b/>
                <w:bCs/>
              </w:rPr>
              <w:t>NSIC Technical Services Centre, Okhla Industrial Estate.</w:t>
            </w:r>
          </w:p>
          <w:p w14:paraId="4E4E1AAB" w14:textId="77777777" w:rsidR="00D76B21" w:rsidRPr="00C76005" w:rsidRDefault="00D76B21" w:rsidP="00B93308">
            <w:pPr>
              <w:jc w:val="both"/>
            </w:pPr>
          </w:p>
          <w:p w14:paraId="16224081" w14:textId="777BFEEF" w:rsidR="00D76B21" w:rsidRPr="00B93308" w:rsidRDefault="00D76B21" w:rsidP="00B93308">
            <w:pPr>
              <w:pStyle w:val="ListParagraph"/>
              <w:numPr>
                <w:ilvl w:val="6"/>
                <w:numId w:val="2"/>
              </w:numPr>
              <w:ind w:left="1903" w:hanging="283"/>
              <w:jc w:val="both"/>
            </w:pPr>
            <w:r w:rsidRPr="0080179E">
              <w:rPr>
                <w:b/>
                <w:bCs/>
              </w:rPr>
              <w:t>Participated in FEMUN 2020 in Vladivostok, Russia</w:t>
            </w:r>
            <w:r>
              <w:t xml:space="preserve">. Represented as the </w:t>
            </w:r>
            <w:r w:rsidRPr="0080179E">
              <w:rPr>
                <w:b/>
                <w:bCs/>
              </w:rPr>
              <w:t>Delegation of Ethiopia</w:t>
            </w:r>
            <w:r>
              <w:t xml:space="preserve"> under the committee of </w:t>
            </w:r>
            <w:r w:rsidRPr="0080179E">
              <w:rPr>
                <w:b/>
                <w:bCs/>
              </w:rPr>
              <w:t>Economic and Social Council (ECOSOC)</w:t>
            </w:r>
            <w:r>
              <w:t xml:space="preserve"> - Prevention and Control of Non-Communicable Diseases.</w:t>
            </w:r>
          </w:p>
        </w:tc>
      </w:tr>
    </w:tbl>
    <w:p w14:paraId="5E8F8CBF" w14:textId="624CA64B" w:rsidR="00444BE1" w:rsidRDefault="00444BE1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622289" w14:textId="1AD3B578" w:rsidR="00095733" w:rsidRDefault="00095733" w:rsidP="008F20DD"/>
    <w:p w14:paraId="42E310BE" w14:textId="77777777" w:rsidR="0043781F" w:rsidRDefault="0043781F" w:rsidP="008F20DD">
      <w:pPr>
        <w:rPr>
          <w:b/>
          <w:bCs/>
          <w:sz w:val="20"/>
          <w:szCs w:val="24"/>
        </w:rPr>
      </w:pPr>
    </w:p>
    <w:p w14:paraId="206DC61A" w14:textId="1C062EC7" w:rsidR="00095733" w:rsidRPr="00095733" w:rsidRDefault="00095733" w:rsidP="008F20DD">
      <w:pPr>
        <w:rPr>
          <w:b/>
          <w:bCs/>
          <w:sz w:val="20"/>
          <w:szCs w:val="24"/>
        </w:rPr>
      </w:pPr>
      <w:r w:rsidRPr="00095733">
        <w:rPr>
          <w:b/>
          <w:bCs/>
          <w:sz w:val="20"/>
          <w:szCs w:val="24"/>
        </w:rPr>
        <w:t>*I hereby declare that all the above-mentioned information is true and correct to the best of my knowledge.</w:t>
      </w:r>
    </w:p>
    <w:sectPr w:rsidR="00095733" w:rsidRPr="00095733" w:rsidSect="008F20DD">
      <w:headerReference w:type="default" r:id="rId13"/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12E70" w14:textId="77777777" w:rsidR="00665658" w:rsidRDefault="00665658" w:rsidP="000C45FF">
      <w:r>
        <w:separator/>
      </w:r>
    </w:p>
  </w:endnote>
  <w:endnote w:type="continuationSeparator" w:id="0">
    <w:p w14:paraId="0AF21334" w14:textId="77777777" w:rsidR="00665658" w:rsidRDefault="006656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D9941" w14:textId="77777777" w:rsidR="00665658" w:rsidRDefault="00665658" w:rsidP="000C45FF">
      <w:r>
        <w:separator/>
      </w:r>
    </w:p>
  </w:footnote>
  <w:footnote w:type="continuationSeparator" w:id="0">
    <w:p w14:paraId="46C1DFEC" w14:textId="77777777" w:rsidR="00665658" w:rsidRDefault="006656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C94B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E120A2" wp14:editId="5AADDD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3" name="Graphic 3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610"/>
    <w:multiLevelType w:val="hybridMultilevel"/>
    <w:tmpl w:val="9BE8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1A61"/>
    <w:multiLevelType w:val="hybridMultilevel"/>
    <w:tmpl w:val="E6AC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25"/>
    <w:rsid w:val="00036450"/>
    <w:rsid w:val="00094499"/>
    <w:rsid w:val="00095733"/>
    <w:rsid w:val="000C35AE"/>
    <w:rsid w:val="000C45FF"/>
    <w:rsid w:val="000E3FD1"/>
    <w:rsid w:val="00112054"/>
    <w:rsid w:val="001525E1"/>
    <w:rsid w:val="0017273F"/>
    <w:rsid w:val="00180329"/>
    <w:rsid w:val="0019001F"/>
    <w:rsid w:val="00191A79"/>
    <w:rsid w:val="001A6300"/>
    <w:rsid w:val="001A74A5"/>
    <w:rsid w:val="001B2ABD"/>
    <w:rsid w:val="001E0391"/>
    <w:rsid w:val="001E1759"/>
    <w:rsid w:val="001F1ECC"/>
    <w:rsid w:val="00220B1C"/>
    <w:rsid w:val="00225618"/>
    <w:rsid w:val="002400EB"/>
    <w:rsid w:val="00247025"/>
    <w:rsid w:val="00256CF7"/>
    <w:rsid w:val="00281FD5"/>
    <w:rsid w:val="00295CD1"/>
    <w:rsid w:val="002C50AC"/>
    <w:rsid w:val="002D320C"/>
    <w:rsid w:val="00302D64"/>
    <w:rsid w:val="0030481B"/>
    <w:rsid w:val="003156FC"/>
    <w:rsid w:val="003254B5"/>
    <w:rsid w:val="0037121F"/>
    <w:rsid w:val="003A2D76"/>
    <w:rsid w:val="003A6B7D"/>
    <w:rsid w:val="003B06CA"/>
    <w:rsid w:val="003E7ED4"/>
    <w:rsid w:val="004071FC"/>
    <w:rsid w:val="0043781F"/>
    <w:rsid w:val="00444BE1"/>
    <w:rsid w:val="00445947"/>
    <w:rsid w:val="004813B3"/>
    <w:rsid w:val="00490694"/>
    <w:rsid w:val="00496591"/>
    <w:rsid w:val="004C63E4"/>
    <w:rsid w:val="004D3011"/>
    <w:rsid w:val="005262AC"/>
    <w:rsid w:val="005E39D5"/>
    <w:rsid w:val="00600670"/>
    <w:rsid w:val="0062123A"/>
    <w:rsid w:val="00646E75"/>
    <w:rsid w:val="00665658"/>
    <w:rsid w:val="006771D0"/>
    <w:rsid w:val="00703D65"/>
    <w:rsid w:val="00715FCB"/>
    <w:rsid w:val="00743101"/>
    <w:rsid w:val="007775E1"/>
    <w:rsid w:val="007867A0"/>
    <w:rsid w:val="007917DF"/>
    <w:rsid w:val="007927F5"/>
    <w:rsid w:val="0080179E"/>
    <w:rsid w:val="00802CA0"/>
    <w:rsid w:val="008F20DD"/>
    <w:rsid w:val="009260CD"/>
    <w:rsid w:val="00952C25"/>
    <w:rsid w:val="00967A98"/>
    <w:rsid w:val="00975255"/>
    <w:rsid w:val="009A1738"/>
    <w:rsid w:val="00A2118D"/>
    <w:rsid w:val="00A7324A"/>
    <w:rsid w:val="00AD76E2"/>
    <w:rsid w:val="00AE282B"/>
    <w:rsid w:val="00B20152"/>
    <w:rsid w:val="00B359E4"/>
    <w:rsid w:val="00B57D98"/>
    <w:rsid w:val="00B70850"/>
    <w:rsid w:val="00B93308"/>
    <w:rsid w:val="00C066B6"/>
    <w:rsid w:val="00C24B4C"/>
    <w:rsid w:val="00C37BA1"/>
    <w:rsid w:val="00C4674C"/>
    <w:rsid w:val="00C506CF"/>
    <w:rsid w:val="00C72BED"/>
    <w:rsid w:val="00C76005"/>
    <w:rsid w:val="00C9578B"/>
    <w:rsid w:val="00CB0055"/>
    <w:rsid w:val="00CC2454"/>
    <w:rsid w:val="00D2522B"/>
    <w:rsid w:val="00D422DE"/>
    <w:rsid w:val="00D5459D"/>
    <w:rsid w:val="00D5681A"/>
    <w:rsid w:val="00D65C59"/>
    <w:rsid w:val="00D76B21"/>
    <w:rsid w:val="00DA1F4D"/>
    <w:rsid w:val="00DA42FF"/>
    <w:rsid w:val="00DD172A"/>
    <w:rsid w:val="00DE24B8"/>
    <w:rsid w:val="00E16D03"/>
    <w:rsid w:val="00E25A26"/>
    <w:rsid w:val="00E4381A"/>
    <w:rsid w:val="00E55D74"/>
    <w:rsid w:val="00E60689"/>
    <w:rsid w:val="00E82642"/>
    <w:rsid w:val="00EA15A8"/>
    <w:rsid w:val="00EA3624"/>
    <w:rsid w:val="00F60274"/>
    <w:rsid w:val="00F77FB9"/>
    <w:rsid w:val="00FB068F"/>
    <w:rsid w:val="00FF5A62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7C4C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4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hantamgupta98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pta\AppData\Local\Microsoft\Office\16.0\DTS\en-US%7bD8568CA4-D6D0-4785-A50A-B63F2CA59ED3%7d\%7bFA37EA7C-BA4A-441D-AC15-BAF1D1AC805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D9ACBE68404635A879873DA6D4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6895E-D506-4DE0-8916-B87556871B7A}"/>
      </w:docPartPr>
      <w:docPartBody>
        <w:p w:rsidR="00FE30D5" w:rsidRDefault="00F2220B">
          <w:pPr>
            <w:pStyle w:val="F8D9ACBE68404635A879873DA6D44DAA"/>
          </w:pPr>
          <w:r w:rsidRPr="00CB0055">
            <w:t>Contact</w:t>
          </w:r>
        </w:p>
      </w:docPartBody>
    </w:docPart>
    <w:docPart>
      <w:docPartPr>
        <w:name w:val="FCF0B4DF61614D83BF39F5FD4B9E5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7FB2C-4B85-40B1-8843-0BAA6D3C5BBF}"/>
      </w:docPartPr>
      <w:docPartBody>
        <w:p w:rsidR="00FE30D5" w:rsidRDefault="00F2220B">
          <w:pPr>
            <w:pStyle w:val="FCF0B4DF61614D83BF39F5FD4B9E55B5"/>
          </w:pPr>
          <w:r w:rsidRPr="004D3011">
            <w:t>PHONE:</w:t>
          </w:r>
        </w:p>
      </w:docPartBody>
    </w:docPart>
    <w:docPart>
      <w:docPartPr>
        <w:name w:val="22531DF529A94EC7A46AA74F34CF2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59928-2C91-4FEE-998C-FB73D8F7C28A}"/>
      </w:docPartPr>
      <w:docPartBody>
        <w:p w:rsidR="00FE30D5" w:rsidRDefault="00F2220B">
          <w:pPr>
            <w:pStyle w:val="22531DF529A94EC7A46AA74F34CF2C23"/>
          </w:pPr>
          <w:r w:rsidRPr="004D3011">
            <w:t>EMAIL:</w:t>
          </w:r>
        </w:p>
      </w:docPartBody>
    </w:docPart>
    <w:docPart>
      <w:docPartPr>
        <w:name w:val="7E9294D89B014809B53A15272C8D8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58C4E-C425-4F23-892B-615504E5189D}"/>
      </w:docPartPr>
      <w:docPartBody>
        <w:p w:rsidR="00FE30D5" w:rsidRDefault="00F2220B">
          <w:pPr>
            <w:pStyle w:val="7E9294D89B014809B53A15272C8D872D"/>
          </w:pPr>
          <w:r w:rsidRPr="00036450">
            <w:t>EDUCATION</w:t>
          </w:r>
        </w:p>
      </w:docPartBody>
    </w:docPart>
    <w:docPart>
      <w:docPartPr>
        <w:name w:val="8801FCDF3A2C4EFDBB6C0499CDC55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A64-C835-4D45-97A2-04A8564C3275}"/>
      </w:docPartPr>
      <w:docPartBody>
        <w:p w:rsidR="00536FA5" w:rsidRDefault="00A15F24" w:rsidP="00A15F24">
          <w:pPr>
            <w:pStyle w:val="8801FCDF3A2C4EFDBB6C0499CDC55230"/>
          </w:pPr>
          <w:r w:rsidRPr="00CB0055">
            <w:t>Hobbies</w:t>
          </w:r>
        </w:p>
      </w:docPartBody>
    </w:docPart>
    <w:docPart>
      <w:docPartPr>
        <w:name w:val="A19866CCD1C9429B97AC4D9E2A1A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013C-69B3-4DDC-834D-34847C9ED5CB}"/>
      </w:docPartPr>
      <w:docPartBody>
        <w:p w:rsidR="00536FA5" w:rsidRDefault="00A15F24" w:rsidP="00A15F24">
          <w:pPr>
            <w:pStyle w:val="A19866CCD1C9429B97AC4D9E2A1AA3D4"/>
          </w:pPr>
          <w:r w:rsidRPr="00036450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2"/>
    <w:rsid w:val="002E2272"/>
    <w:rsid w:val="003F4BE0"/>
    <w:rsid w:val="00527252"/>
    <w:rsid w:val="00536FA5"/>
    <w:rsid w:val="006439BF"/>
    <w:rsid w:val="00A03EB2"/>
    <w:rsid w:val="00A15F24"/>
    <w:rsid w:val="00BA2BC2"/>
    <w:rsid w:val="00D3267B"/>
    <w:rsid w:val="00D77974"/>
    <w:rsid w:val="00DF5049"/>
    <w:rsid w:val="00F2220B"/>
    <w:rsid w:val="00FA234E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9ACBE68404635A879873DA6D44DAA">
    <w:name w:val="F8D9ACBE68404635A879873DA6D44DAA"/>
  </w:style>
  <w:style w:type="paragraph" w:customStyle="1" w:styleId="FCF0B4DF61614D83BF39F5FD4B9E55B5">
    <w:name w:val="FCF0B4DF61614D83BF39F5FD4B9E55B5"/>
  </w:style>
  <w:style w:type="paragraph" w:customStyle="1" w:styleId="22531DF529A94EC7A46AA74F34CF2C23">
    <w:name w:val="22531DF529A94EC7A46AA74F34CF2C2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9294D89B014809B53A15272C8D872D">
    <w:name w:val="7E9294D89B014809B53A15272C8D872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8801FCDF3A2C4EFDBB6C0499CDC55230">
    <w:name w:val="8801FCDF3A2C4EFDBB6C0499CDC55230"/>
    <w:rsid w:val="00A15F24"/>
  </w:style>
  <w:style w:type="paragraph" w:customStyle="1" w:styleId="A19866CCD1C9429B97AC4D9E2A1AA3D4">
    <w:name w:val="A19866CCD1C9429B97AC4D9E2A1AA3D4"/>
    <w:rsid w:val="00A15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{FA37EA7C-BA4A-441D-AC15-BAF1D1AC8052}tf00546271_win32</Template>
  <TotalTime>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2020-11-07T18:47:00Z</dcterms:created>
  <dcterms:modified xsi:type="dcterms:W3CDTF">2021-03-08T14:18:00Z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